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C" w:rsidRDefault="00C401D8">
      <w:r>
        <w:t>Appendices G</w:t>
      </w:r>
      <w:bookmarkStart w:id="0" w:name="_GoBack"/>
      <w:bookmarkEnd w:id="0"/>
    </w:p>
    <w:p w:rsidR="00C401D8" w:rsidRPr="00C401D8" w:rsidRDefault="00C401D8" w:rsidP="00C401D8">
      <w:pPr>
        <w:pStyle w:val="Style3"/>
        <w:rPr>
          <w:b/>
        </w:rPr>
      </w:pPr>
      <w:proofErr w:type="spellStart"/>
      <w:r w:rsidRPr="00C401D8">
        <w:rPr>
          <w:b/>
        </w:rPr>
        <w:t>Inheritence</w:t>
      </w:r>
      <w:proofErr w:type="spellEnd"/>
    </w:p>
    <w:p w:rsidR="00C401D8" w:rsidRDefault="00C401D8" w:rsidP="00C401D8">
      <w:pPr>
        <w:pStyle w:val="Style3"/>
      </w:pPr>
      <w:r>
        <w:t xml:space="preserve">As outlined </w:t>
      </w:r>
      <w:r>
        <w:t xml:space="preserve">in Appendices B within </w:t>
      </w:r>
      <w:r>
        <w:t xml:space="preserve">the descriptions of the classes </w:t>
      </w:r>
      <w:r>
        <w:t xml:space="preserve">to be developed, I designed </w:t>
      </w:r>
      <w:r>
        <w:t xml:space="preserve">a super class called </w:t>
      </w:r>
      <w:proofErr w:type="spellStart"/>
      <w:r>
        <w:t>AgreementImpl</w:t>
      </w:r>
      <w:proofErr w:type="spellEnd"/>
      <w:r>
        <w:t xml:space="preserve">, which hold generic fields and methods for an account, and I have then created </w:t>
      </w:r>
      <w:proofErr w:type="spellStart"/>
      <w:r>
        <w:t>TenancyImpl</w:t>
      </w:r>
      <w:proofErr w:type="spellEnd"/>
      <w:r>
        <w:t xml:space="preserve">, </w:t>
      </w:r>
      <w:proofErr w:type="spellStart"/>
      <w:r>
        <w:t>LeaseImpl</w:t>
      </w:r>
      <w:proofErr w:type="spellEnd"/>
      <w:r>
        <w:t xml:space="preserve"> and </w:t>
      </w:r>
      <w:proofErr w:type="spellStart"/>
      <w:r>
        <w:t>ContractImpl</w:t>
      </w:r>
      <w:proofErr w:type="spellEnd"/>
      <w:r>
        <w:t xml:space="preserve"> which all extend </w:t>
      </w:r>
      <w:proofErr w:type="spellStart"/>
      <w:r>
        <w:t>AgreementImpl</w:t>
      </w:r>
      <w:proofErr w:type="spellEnd"/>
      <w:r>
        <w:t xml:space="preserve"> and therefore re-use the code of the </w:t>
      </w:r>
      <w:proofErr w:type="spellStart"/>
      <w:r>
        <w:t>AgreementImpl</w:t>
      </w:r>
      <w:proofErr w:type="spellEnd"/>
      <w:r>
        <w:t xml:space="preserve"> class. Furthermore, by developing sub classes that inherit from a super class, it allows the programmer to make use of </w:t>
      </w:r>
      <w:proofErr w:type="spellStart"/>
      <w:r>
        <w:t>polymorphisim</w:t>
      </w:r>
      <w:proofErr w:type="spellEnd"/>
      <w:r>
        <w:t>, which is outlined below.</w:t>
      </w:r>
    </w:p>
    <w:p w:rsidR="00C401D8" w:rsidRDefault="00C401D8" w:rsidP="00C401D8">
      <w:pPr>
        <w:pStyle w:val="Style3"/>
      </w:pPr>
      <w:r>
        <w:rPr>
          <w:noProof/>
          <w:lang w:eastAsia="en-GB"/>
        </w:rPr>
        <w:drawing>
          <wp:inline distT="0" distB="0" distL="0" distR="0" wp14:anchorId="43127200" wp14:editId="35AC54EC">
            <wp:extent cx="573405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1D8" w:rsidRPr="00BA2354" w:rsidRDefault="00C401D8" w:rsidP="00C401D8">
      <w:pPr>
        <w:pStyle w:val="Style3"/>
        <w:rPr>
          <w:color w:val="FF0000"/>
        </w:rPr>
      </w:pPr>
      <w:r>
        <w:rPr>
          <w:color w:val="FF0000"/>
        </w:rPr>
        <w:t xml:space="preserve">Fig x – Extract from Database, </w:t>
      </w:r>
      <w:proofErr w:type="spellStart"/>
      <w:proofErr w:type="gramStart"/>
      <w:r>
        <w:rPr>
          <w:color w:val="FF0000"/>
        </w:rPr>
        <w:t>updateUserAgreements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 method</w:t>
      </w:r>
    </w:p>
    <w:p w:rsidR="00C401D8" w:rsidRDefault="00C401D8" w:rsidP="00C401D8">
      <w:pPr>
        <w:pStyle w:val="Style3"/>
      </w:pPr>
      <w:r>
        <w:t xml:space="preserve">As you can see from </w:t>
      </w:r>
      <w:r w:rsidRPr="00BA2354">
        <w:rPr>
          <w:color w:val="FF0000"/>
        </w:rPr>
        <w:t>Fig x</w:t>
      </w:r>
      <w:r>
        <w:t xml:space="preserve">, the Office class has made use of polymorphism by having a List of agreements which can hold any type of agreement, whether it be a tenancy, lease or contract and within the </w:t>
      </w:r>
      <w:proofErr w:type="spellStart"/>
      <w:proofErr w:type="gramStart"/>
      <w:r>
        <w:t>createAgreement</w:t>
      </w:r>
      <w:proofErr w:type="spellEnd"/>
      <w:r>
        <w:t>(</w:t>
      </w:r>
      <w:proofErr w:type="gramEnd"/>
      <w:r>
        <w:t xml:space="preserve">) method, you can see that the office class invokes </w:t>
      </w:r>
      <w:proofErr w:type="spellStart"/>
      <w:r>
        <w:t>Agreement.getAgreementRef</w:t>
      </w:r>
      <w:proofErr w:type="spellEnd"/>
      <w:r>
        <w:t>() on any of the Agreement elements, again whether it be a tenancy, lease or contract.</w:t>
      </w:r>
    </w:p>
    <w:sectPr w:rsidR="00C40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D8"/>
    <w:rsid w:val="002B706D"/>
    <w:rsid w:val="005431B4"/>
    <w:rsid w:val="00C4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5D24"/>
  <w15:chartTrackingRefBased/>
  <w15:docId w15:val="{501EFA08-5538-4BF4-85AC-A63541CB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link w:val="Style3Char"/>
    <w:qFormat/>
    <w:rsid w:val="00C401D8"/>
    <w:pPr>
      <w:widowControl w:val="0"/>
      <w:tabs>
        <w:tab w:val="left" w:pos="720"/>
      </w:tabs>
    </w:pPr>
    <w:rPr>
      <w:sz w:val="24"/>
      <w:szCs w:val="24"/>
      <w:lang w:val="en-GB"/>
    </w:rPr>
  </w:style>
  <w:style w:type="character" w:customStyle="1" w:styleId="Style3Char">
    <w:name w:val="Style3 Char"/>
    <w:basedOn w:val="DefaultParagraphFont"/>
    <w:link w:val="Style3"/>
    <w:rsid w:val="00C401D8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1</cp:revision>
  <dcterms:created xsi:type="dcterms:W3CDTF">2016-01-04T09:21:00Z</dcterms:created>
  <dcterms:modified xsi:type="dcterms:W3CDTF">2016-01-04T09:24:00Z</dcterms:modified>
</cp:coreProperties>
</file>